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F098" w14:textId="3D162DC8" w:rsidR="00D56BAC" w:rsidRPr="00090B66" w:rsidRDefault="00153098" w:rsidP="00D56BAC">
      <w:pPr>
        <w:pStyle w:val="ContactInfo"/>
        <w:rPr>
          <w:rFonts w:ascii="Palace Script MT" w:hAnsi="Palace Script MT"/>
          <w:sz w:val="48"/>
          <w:szCs w:val="48"/>
          <w:lang w:val="de-DE"/>
        </w:rPr>
      </w:pPr>
      <w:proofErr w:type="gramStart"/>
      <w:r w:rsidRPr="00090B66">
        <w:rPr>
          <w:rFonts w:ascii="Palace Script MT" w:hAnsi="Palace Script MT"/>
          <w:sz w:val="48"/>
          <w:szCs w:val="48"/>
          <w:lang w:val="de-DE"/>
        </w:rPr>
        <w:t>Sehr geehrter Herren</w:t>
      </w:r>
      <w:proofErr w:type="gramEnd"/>
      <w:r w:rsidRPr="00090B66">
        <w:rPr>
          <w:rFonts w:ascii="Palace Script MT" w:hAnsi="Palace Script MT"/>
          <w:sz w:val="48"/>
          <w:szCs w:val="48"/>
          <w:lang w:val="de-DE"/>
        </w:rPr>
        <w:t xml:space="preserve"> Waffenstudenten</w:t>
      </w:r>
      <w:r w:rsidR="00D56BAC" w:rsidRPr="00090B66">
        <w:rPr>
          <w:rFonts w:ascii="Palace Script MT" w:hAnsi="Palace Script MT"/>
          <w:sz w:val="48"/>
          <w:szCs w:val="48"/>
          <w:lang w:val="de-DE"/>
        </w:rPr>
        <w:t>,</w:t>
      </w:r>
    </w:p>
    <w:p w14:paraId="64F1CF42" w14:textId="77777777" w:rsidR="00D56BAC" w:rsidRPr="00090B66" w:rsidRDefault="00D56BAC" w:rsidP="00D56BAC">
      <w:pPr>
        <w:pStyle w:val="ContactInfo"/>
        <w:rPr>
          <w:rFonts w:ascii="Palace Script MT" w:hAnsi="Palace Script MT"/>
          <w:sz w:val="48"/>
          <w:szCs w:val="48"/>
          <w:lang w:val="de-DE"/>
        </w:rPr>
      </w:pPr>
    </w:p>
    <w:p w14:paraId="2BA9013A" w14:textId="2198EFFE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r w:rsidRPr="00090B66">
        <w:rPr>
          <w:rFonts w:ascii="Palace Script MT" w:hAnsi="Palace Script MT"/>
          <w:sz w:val="48"/>
          <w:szCs w:val="48"/>
          <w:lang w:val="de-DE"/>
        </w:rPr>
        <w:t>hiermit lade ich Euch herzlich zu meine</w:t>
      </w:r>
      <w:r w:rsidRPr="00090B66">
        <w:rPr>
          <w:rFonts w:ascii="Palace Script MT" w:hAnsi="Palace Script MT"/>
          <w:sz w:val="48"/>
          <w:szCs w:val="48"/>
          <w:lang w:val="de-DE"/>
        </w:rPr>
        <w:t>r</w:t>
      </w:r>
      <w:r w:rsidRPr="00090B66">
        <w:rPr>
          <w:rFonts w:ascii="Palace Script MT" w:hAnsi="Palace Script MT"/>
          <w:sz w:val="48"/>
          <w:szCs w:val="48"/>
          <w:lang w:val="de-DE"/>
        </w:rPr>
        <w:t xml:space="preserve"> </w:t>
      </w:r>
      <w:proofErr w:type="spellStart"/>
      <w:r w:rsidRPr="00090B66">
        <w:rPr>
          <w:rFonts w:ascii="Palace Script MT" w:hAnsi="Palace Script MT"/>
          <w:sz w:val="48"/>
          <w:szCs w:val="48"/>
          <w:lang w:val="de-DE"/>
        </w:rPr>
        <w:t>Burschungskneipe</w:t>
      </w:r>
      <w:proofErr w:type="spellEnd"/>
      <w:r w:rsidRPr="00090B66">
        <w:rPr>
          <w:rFonts w:ascii="Palace Script MT" w:hAnsi="Palace Script MT"/>
          <w:sz w:val="48"/>
          <w:szCs w:val="48"/>
          <w:lang w:val="de-DE"/>
        </w:rPr>
        <w:t xml:space="preserve"> am Samstag, den 21.08.2021 ein.</w:t>
      </w:r>
    </w:p>
    <w:p w14:paraId="0DA0D747" w14:textId="36B947CA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r w:rsidRPr="00090B66">
        <w:rPr>
          <w:rFonts w:ascii="Palace Script MT" w:hAnsi="Palace Script MT"/>
          <w:sz w:val="48"/>
          <w:szCs w:val="48"/>
          <w:lang w:val="de-DE"/>
        </w:rPr>
        <w:t xml:space="preserve">Beginn ist um 20 Uhr </w:t>
      </w:r>
      <w:proofErr w:type="spellStart"/>
      <w:r w:rsidRPr="00090B66">
        <w:rPr>
          <w:rFonts w:ascii="Palace Script MT" w:hAnsi="Palace Script MT"/>
          <w:sz w:val="48"/>
          <w:szCs w:val="48"/>
          <w:lang w:val="de-DE"/>
        </w:rPr>
        <w:t>hct</w:t>
      </w:r>
      <w:proofErr w:type="spellEnd"/>
      <w:r w:rsidRPr="00090B66">
        <w:rPr>
          <w:rFonts w:ascii="Palace Script MT" w:hAnsi="Palace Script MT"/>
          <w:sz w:val="48"/>
          <w:szCs w:val="48"/>
          <w:lang w:val="de-DE"/>
        </w:rPr>
        <w:t xml:space="preserve"> und das Thema lautet „</w:t>
      </w:r>
      <w:r w:rsidR="00B56F5E" w:rsidRPr="00090B66">
        <w:rPr>
          <w:rFonts w:ascii="Palace Script MT" w:hAnsi="Palace Script MT"/>
          <w:b/>
          <w:bCs/>
          <w:sz w:val="48"/>
          <w:szCs w:val="48"/>
          <w:lang w:val="de-DE"/>
        </w:rPr>
        <w:t>Frisia Voyager</w:t>
      </w:r>
      <w:r w:rsidRPr="00090B66">
        <w:rPr>
          <w:rFonts w:ascii="Palace Script MT" w:hAnsi="Palace Script MT"/>
          <w:sz w:val="48"/>
          <w:szCs w:val="48"/>
          <w:lang w:val="de-DE"/>
        </w:rPr>
        <w:t>“.</w:t>
      </w:r>
    </w:p>
    <w:p w14:paraId="6E6F8406" w14:textId="77777777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</w:p>
    <w:p w14:paraId="7355953D" w14:textId="532B7AF1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r w:rsidRPr="00090B66">
        <w:rPr>
          <w:rFonts w:ascii="Palace Script MT" w:hAnsi="Palace Script MT"/>
          <w:sz w:val="48"/>
          <w:szCs w:val="48"/>
          <w:lang w:val="de-DE"/>
        </w:rPr>
        <w:t xml:space="preserve">Bezüglich des Dress-Codes bitte ich alle Anwesenden einfarbige T-Shirts </w:t>
      </w:r>
      <w:proofErr w:type="gramStart"/>
      <w:r w:rsidR="007D6CBD" w:rsidRPr="00090B66">
        <w:rPr>
          <w:rFonts w:ascii="Palace Script MT" w:hAnsi="Palace Script MT"/>
          <w:sz w:val="48"/>
          <w:szCs w:val="48"/>
          <w:lang w:val="de-DE"/>
        </w:rPr>
        <w:t>nach</w:t>
      </w:r>
      <w:r w:rsidR="00695D7E" w:rsidRPr="00090B66">
        <w:rPr>
          <w:rFonts w:ascii="Palace Script MT" w:hAnsi="Palace Script MT"/>
          <w:sz w:val="48"/>
          <w:szCs w:val="48"/>
          <w:lang w:val="de-DE"/>
        </w:rPr>
        <w:t xml:space="preserve"> </w:t>
      </w:r>
      <w:r w:rsidR="007D6CBD" w:rsidRPr="00090B66">
        <w:rPr>
          <w:rFonts w:ascii="Palace Script MT" w:hAnsi="Palace Script MT"/>
          <w:sz w:val="48"/>
          <w:szCs w:val="48"/>
          <w:lang w:val="de-DE"/>
        </w:rPr>
        <w:t>folgender</w:t>
      </w:r>
      <w:proofErr w:type="gramEnd"/>
      <w:r w:rsidRPr="00090B66">
        <w:rPr>
          <w:rFonts w:ascii="Palace Script MT" w:hAnsi="Palace Script MT"/>
          <w:sz w:val="48"/>
          <w:szCs w:val="48"/>
          <w:lang w:val="de-DE"/>
        </w:rPr>
        <w:t xml:space="preserve"> Anordnung zu tragen:</w:t>
      </w:r>
    </w:p>
    <w:p w14:paraId="64B25861" w14:textId="77777777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</w:p>
    <w:p w14:paraId="354B3C86" w14:textId="03866B29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r w:rsidRPr="00090B66">
        <w:rPr>
          <w:rFonts w:ascii="Palace Script MT" w:hAnsi="Palace Script MT"/>
          <w:sz w:val="48"/>
          <w:szCs w:val="48"/>
          <w:lang w:val="de-DE"/>
        </w:rPr>
        <w:t xml:space="preserve">Gäste: </w:t>
      </w:r>
      <w:r w:rsidR="00DF056F" w:rsidRPr="00090B66">
        <w:rPr>
          <w:rFonts w:ascii="Palace Script MT" w:hAnsi="Palace Script MT"/>
          <w:sz w:val="48"/>
          <w:szCs w:val="48"/>
          <w:lang w:val="de-DE"/>
        </w:rPr>
        <w:t>Schwarz</w:t>
      </w:r>
    </w:p>
    <w:p w14:paraId="225DA1CB" w14:textId="30E2CACF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proofErr w:type="spellStart"/>
      <w:r w:rsidRPr="00090B66">
        <w:rPr>
          <w:rFonts w:ascii="Palace Script MT" w:hAnsi="Palace Script MT"/>
          <w:sz w:val="48"/>
          <w:szCs w:val="48"/>
          <w:lang w:val="de-DE"/>
        </w:rPr>
        <w:t>Chargia</w:t>
      </w:r>
      <w:proofErr w:type="spellEnd"/>
      <w:r w:rsidRPr="00090B66">
        <w:rPr>
          <w:rFonts w:ascii="Palace Script MT" w:hAnsi="Palace Script MT"/>
          <w:sz w:val="48"/>
          <w:szCs w:val="48"/>
          <w:lang w:val="de-DE"/>
        </w:rPr>
        <w:t xml:space="preserve"> (Frisia): G</w:t>
      </w:r>
      <w:r w:rsidR="00D57CE7" w:rsidRPr="00090B66">
        <w:rPr>
          <w:rFonts w:ascii="Palace Script MT" w:hAnsi="Palace Script MT"/>
          <w:sz w:val="48"/>
          <w:szCs w:val="48"/>
          <w:lang w:val="de-DE"/>
        </w:rPr>
        <w:t>rün</w:t>
      </w:r>
    </w:p>
    <w:p w14:paraId="7D14BCAA" w14:textId="77777777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r w:rsidRPr="00090B66">
        <w:rPr>
          <w:rFonts w:ascii="Palace Script MT" w:hAnsi="Palace Script MT"/>
          <w:sz w:val="48"/>
          <w:szCs w:val="48"/>
          <w:lang w:val="de-DE"/>
        </w:rPr>
        <w:t>Burschen/AHAH: Blau</w:t>
      </w:r>
    </w:p>
    <w:p w14:paraId="42C131C0" w14:textId="1E02C9AB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r w:rsidRPr="00090B66">
        <w:rPr>
          <w:rFonts w:ascii="Palace Script MT" w:hAnsi="Palace Script MT"/>
          <w:sz w:val="48"/>
          <w:szCs w:val="48"/>
          <w:lang w:val="de-DE"/>
        </w:rPr>
        <w:t xml:space="preserve">Füxe: </w:t>
      </w:r>
      <w:r w:rsidR="00DF056F" w:rsidRPr="00090B66">
        <w:rPr>
          <w:rFonts w:ascii="Palace Script MT" w:hAnsi="Palace Script MT"/>
          <w:sz w:val="48"/>
          <w:szCs w:val="48"/>
          <w:lang w:val="de-DE"/>
        </w:rPr>
        <w:t>Weiß</w:t>
      </w:r>
    </w:p>
    <w:p w14:paraId="6C31AC34" w14:textId="77777777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</w:p>
    <w:p w14:paraId="3DA511F7" w14:textId="010AEAFE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r w:rsidRPr="00090B66">
        <w:rPr>
          <w:rFonts w:ascii="Palace Script MT" w:hAnsi="Palace Script MT"/>
          <w:sz w:val="48"/>
          <w:szCs w:val="48"/>
          <w:lang w:val="de-DE"/>
        </w:rPr>
        <w:t>Bitte denkt ebenfalls daran eure Mützen zu tragen.</w:t>
      </w:r>
    </w:p>
    <w:p w14:paraId="1AE5BB43" w14:textId="77777777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</w:p>
    <w:p w14:paraId="00AEF465" w14:textId="286D67EC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r w:rsidRPr="00090B66">
        <w:rPr>
          <w:rFonts w:ascii="Palace Script MT" w:hAnsi="Palace Script MT"/>
          <w:sz w:val="48"/>
          <w:szCs w:val="48"/>
          <w:lang w:val="de-DE"/>
        </w:rPr>
        <w:t xml:space="preserve">Des Weiteren braucht ihr einen tagesaktuellen Test, um die Kneipe betreten zu können, auch wenn ihr schon eure Zweitimpfung </w:t>
      </w:r>
      <w:r w:rsidR="000461ED" w:rsidRPr="00090B66">
        <w:rPr>
          <w:rFonts w:ascii="Palace Script MT" w:hAnsi="Palace Script MT"/>
          <w:sz w:val="48"/>
          <w:szCs w:val="48"/>
          <w:lang w:val="de-DE"/>
        </w:rPr>
        <w:t>erhalten</w:t>
      </w:r>
      <w:r w:rsidRPr="00090B66">
        <w:rPr>
          <w:rFonts w:ascii="Palace Script MT" w:hAnsi="Palace Script MT"/>
          <w:sz w:val="48"/>
          <w:szCs w:val="48"/>
          <w:lang w:val="de-DE"/>
        </w:rPr>
        <w:t xml:space="preserve"> habt.</w:t>
      </w:r>
    </w:p>
    <w:p w14:paraId="19C4440B" w14:textId="77777777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</w:p>
    <w:p w14:paraId="57F3CFE5" w14:textId="66B6A16A" w:rsidR="00D56BAC" w:rsidRPr="00090B66" w:rsidRDefault="00D56BAC" w:rsidP="007D6CBD">
      <w:pPr>
        <w:pStyle w:val="ContactInfo"/>
        <w:jc w:val="both"/>
        <w:rPr>
          <w:rFonts w:ascii="Palace Script MT" w:hAnsi="Palace Script MT"/>
          <w:sz w:val="48"/>
          <w:szCs w:val="48"/>
          <w:lang w:val="de-DE"/>
        </w:rPr>
      </w:pPr>
      <w:r w:rsidRPr="00090B66">
        <w:rPr>
          <w:rFonts w:ascii="Palace Script MT" w:hAnsi="Palace Script MT"/>
          <w:sz w:val="48"/>
          <w:szCs w:val="48"/>
          <w:lang w:val="de-DE"/>
        </w:rPr>
        <w:t xml:space="preserve">Damit wir einen Überblick haben, wer alles zur Kneipe kommt, </w:t>
      </w:r>
      <w:r w:rsidR="007D6CBD" w:rsidRPr="00090B66">
        <w:rPr>
          <w:rFonts w:ascii="Palace Script MT" w:hAnsi="Palace Script MT"/>
          <w:sz w:val="48"/>
          <w:szCs w:val="48"/>
          <w:lang w:val="de-DE"/>
        </w:rPr>
        <w:t>bitte ich alle Teilnehmer um vorherige Anmeldung</w:t>
      </w:r>
      <w:r w:rsidRPr="00090B66">
        <w:rPr>
          <w:rFonts w:ascii="Palace Script MT" w:hAnsi="Palace Script MT"/>
          <w:sz w:val="48"/>
          <w:szCs w:val="48"/>
          <w:lang w:val="de-DE"/>
        </w:rPr>
        <w:t xml:space="preserve">. Füllt dafür bitte folgendes Formular aus: </w:t>
      </w:r>
      <w:hyperlink r:id="rId9" w:history="1">
        <w:r w:rsidRPr="00090B66">
          <w:rPr>
            <w:rStyle w:val="Hyperlink"/>
            <w:rFonts w:ascii="Calibri" w:hAnsi="Calibri" w:cs="Calibri"/>
            <w:sz w:val="28"/>
            <w:szCs w:val="28"/>
            <w:lang w:val="de-DE"/>
          </w:rPr>
          <w:t>https://forms.gle/fdfZU9</w:t>
        </w:r>
        <w:r w:rsidRPr="00090B66">
          <w:rPr>
            <w:rStyle w:val="Hyperlink"/>
            <w:rFonts w:ascii="Calibri" w:hAnsi="Calibri" w:cs="Calibri"/>
            <w:sz w:val="28"/>
            <w:szCs w:val="28"/>
            <w:lang w:val="de-DE"/>
          </w:rPr>
          <w:t>L</w:t>
        </w:r>
        <w:r w:rsidRPr="00090B66">
          <w:rPr>
            <w:rStyle w:val="Hyperlink"/>
            <w:rFonts w:ascii="Calibri" w:hAnsi="Calibri" w:cs="Calibri"/>
            <w:sz w:val="28"/>
            <w:szCs w:val="28"/>
            <w:lang w:val="de-DE"/>
          </w:rPr>
          <w:t>z7mP4hcUD6</w:t>
        </w:r>
      </w:hyperlink>
    </w:p>
    <w:p w14:paraId="3F7B74E2" w14:textId="77777777" w:rsidR="00D56BAC" w:rsidRPr="00090B66" w:rsidRDefault="00D56BAC" w:rsidP="00D56BAC">
      <w:pPr>
        <w:pStyle w:val="ContactInfo"/>
        <w:rPr>
          <w:rFonts w:ascii="Palace Script MT" w:hAnsi="Palace Script MT"/>
          <w:sz w:val="48"/>
          <w:szCs w:val="48"/>
          <w:lang w:val="de-DE"/>
        </w:rPr>
      </w:pPr>
    </w:p>
    <w:p w14:paraId="7E3FE321" w14:textId="1EA29BD9" w:rsidR="00D56BAC" w:rsidRPr="00090B66" w:rsidRDefault="00C8585A" w:rsidP="00D56BAC">
      <w:pPr>
        <w:pStyle w:val="ContactInfo"/>
        <w:rPr>
          <w:rFonts w:ascii="Palace Script MT" w:hAnsi="Palace Script MT"/>
          <w:sz w:val="48"/>
          <w:szCs w:val="48"/>
          <w:lang w:val="pt-BR"/>
        </w:rPr>
      </w:pPr>
      <w:r w:rsidRPr="00090B66">
        <w:rPr>
          <w:rFonts w:ascii="Palace Script MT" w:hAnsi="Palace Script MT"/>
          <w:noProof/>
          <w:sz w:val="48"/>
          <w:szCs w:val="48"/>
          <w:lang w:val="de-DE"/>
        </w:rPr>
        <w:drawing>
          <wp:anchor distT="0" distB="0" distL="114300" distR="114300" simplePos="0" relativeHeight="251658240" behindDoc="0" locked="0" layoutInCell="1" allowOverlap="1" wp14:anchorId="4027CE22" wp14:editId="5F418702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609600" cy="946785"/>
            <wp:effectExtent l="0" t="0" r="0" b="5715"/>
            <wp:wrapNone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56BAC" w:rsidRPr="00090B66">
        <w:rPr>
          <w:rFonts w:ascii="Palace Script MT" w:hAnsi="Palace Script MT"/>
          <w:sz w:val="48"/>
          <w:szCs w:val="48"/>
          <w:lang w:val="pt-BR"/>
        </w:rPr>
        <w:t>Mit</w:t>
      </w:r>
      <w:proofErr w:type="spellEnd"/>
      <w:r w:rsidR="00D56BAC" w:rsidRPr="00090B66">
        <w:rPr>
          <w:rFonts w:ascii="Palace Script MT" w:hAnsi="Palace Script MT"/>
          <w:sz w:val="48"/>
          <w:szCs w:val="48"/>
          <w:lang w:val="pt-BR"/>
        </w:rPr>
        <w:t xml:space="preserve"> </w:t>
      </w:r>
      <w:proofErr w:type="spellStart"/>
      <w:r w:rsidR="00153098" w:rsidRPr="00090B66">
        <w:rPr>
          <w:rFonts w:ascii="Palace Script MT" w:hAnsi="Palace Script MT"/>
          <w:sz w:val="48"/>
          <w:szCs w:val="48"/>
          <w:lang w:val="pt-BR"/>
        </w:rPr>
        <w:t>waffenstudentischem</w:t>
      </w:r>
      <w:proofErr w:type="spellEnd"/>
      <w:r w:rsidR="00153098" w:rsidRPr="00090B66">
        <w:rPr>
          <w:rFonts w:ascii="Palace Script MT" w:hAnsi="Palace Script MT"/>
          <w:sz w:val="48"/>
          <w:szCs w:val="48"/>
          <w:lang w:val="pt-BR"/>
        </w:rPr>
        <w:t xml:space="preserve"> </w:t>
      </w:r>
      <w:proofErr w:type="spellStart"/>
      <w:r w:rsidR="00153098" w:rsidRPr="00090B66">
        <w:rPr>
          <w:rFonts w:ascii="Palace Script MT" w:hAnsi="Palace Script MT"/>
          <w:sz w:val="48"/>
          <w:szCs w:val="48"/>
          <w:lang w:val="pt-BR"/>
        </w:rPr>
        <w:t>Gruß</w:t>
      </w:r>
      <w:proofErr w:type="spellEnd"/>
      <w:r w:rsidR="00153098" w:rsidRPr="00090B66">
        <w:rPr>
          <w:rFonts w:ascii="Palace Script MT" w:hAnsi="Palace Script MT"/>
          <w:sz w:val="48"/>
          <w:szCs w:val="48"/>
          <w:lang w:val="pt-BR"/>
        </w:rPr>
        <w:t>,</w:t>
      </w:r>
    </w:p>
    <w:p w14:paraId="07CE26C7" w14:textId="78E259F9" w:rsidR="00D56BAC" w:rsidRPr="00090B66" w:rsidRDefault="00D56BAC" w:rsidP="00D56BAC">
      <w:pPr>
        <w:pStyle w:val="Signature"/>
        <w:rPr>
          <w:rFonts w:ascii="Palace Script MT" w:hAnsi="Palace Script MT"/>
          <w:sz w:val="48"/>
          <w:szCs w:val="48"/>
          <w:lang w:val="pt-BR"/>
        </w:rPr>
      </w:pPr>
    </w:p>
    <w:p w14:paraId="0004773F" w14:textId="716ED26E" w:rsidR="00EE1787" w:rsidRPr="00090B66" w:rsidRDefault="00D56BAC" w:rsidP="00D56BAC">
      <w:pPr>
        <w:pStyle w:val="Signature"/>
        <w:rPr>
          <w:rFonts w:ascii="Palace Script MT" w:hAnsi="Palace Script MT"/>
          <w:sz w:val="48"/>
          <w:szCs w:val="48"/>
          <w:lang w:val="pt-BR"/>
        </w:rPr>
      </w:pPr>
      <w:r w:rsidRPr="00090B66">
        <w:rPr>
          <w:rFonts w:ascii="Palace Script MT" w:hAnsi="Palace Script MT"/>
          <w:sz w:val="48"/>
          <w:szCs w:val="48"/>
          <w:lang w:val="pt-BR"/>
        </w:rPr>
        <w:t>Fabio Serra Pereir</w:t>
      </w:r>
      <w:r w:rsidRPr="00090B66">
        <w:rPr>
          <w:rFonts w:ascii="Palace Script MT" w:hAnsi="Palace Script MT"/>
          <w:sz w:val="48"/>
          <w:szCs w:val="48"/>
          <w:lang w:val="pt-BR"/>
        </w:rPr>
        <w:t>a Z!</w:t>
      </w:r>
    </w:p>
    <w:sectPr w:rsidR="00EE1787" w:rsidRPr="00090B66" w:rsidSect="00394CB0">
      <w:headerReference w:type="default" r:id="rId11"/>
      <w:pgSz w:w="12240" w:h="15840"/>
      <w:pgMar w:top="113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ED80" w14:textId="77777777" w:rsidR="00510364" w:rsidRDefault="00510364">
      <w:pPr>
        <w:spacing w:after="0" w:line="240" w:lineRule="auto"/>
      </w:pPr>
      <w:r>
        <w:separator/>
      </w:r>
    </w:p>
  </w:endnote>
  <w:endnote w:type="continuationSeparator" w:id="0">
    <w:p w14:paraId="5E61EDE4" w14:textId="77777777" w:rsidR="00510364" w:rsidRDefault="00510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AB19" w14:textId="77777777" w:rsidR="00510364" w:rsidRDefault="00510364">
      <w:pPr>
        <w:spacing w:after="0" w:line="240" w:lineRule="auto"/>
      </w:pPr>
      <w:r>
        <w:separator/>
      </w:r>
    </w:p>
  </w:footnote>
  <w:footnote w:type="continuationSeparator" w:id="0">
    <w:p w14:paraId="31850276" w14:textId="77777777" w:rsidR="00510364" w:rsidRDefault="00510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Recipient name:"/>
      <w:tag w:val="Recipient name:"/>
      <w:id w:val="-227692246"/>
      <w:placeholder>
        <w:docPart w:val="15FAEAFE07994C8EAA0E3B4456BD019E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7027C2B9" w14:textId="77777777" w:rsidR="00756AC0" w:rsidRDefault="00327AEE">
        <w:pPr>
          <w:pStyle w:val="Header"/>
        </w:pPr>
        <w:r>
          <w:t>Recipient Name</w:t>
        </w:r>
      </w:p>
    </w:sdtContent>
  </w:sdt>
  <w:sdt>
    <w:sdtPr>
      <w:alias w:val="Enter date:"/>
      <w:tag w:val="Enter date:"/>
      <w:id w:val="-721981784"/>
      <w:placeholder>
        <w:docPart w:val="2A389C7F74704F9E8809860A59765245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 w:multiLine="1"/>
    </w:sdtPr>
    <w:sdtEndPr/>
    <w:sdtContent>
      <w:p w14:paraId="406613B7" w14:textId="20FBB509" w:rsidR="00680B92" w:rsidRPr="00680B92" w:rsidRDefault="00AD6445" w:rsidP="00680B92">
        <w:pPr>
          <w:pStyle w:val="Header"/>
        </w:pPr>
        <w:r>
          <w:t>03.08.2021</w:t>
        </w:r>
      </w:p>
    </w:sdtContent>
  </w:sdt>
  <w:p w14:paraId="270F2B86" w14:textId="77777777" w:rsidR="00756AC0" w:rsidRDefault="00C62F22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1787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DA2B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6C0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8CE4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C0A88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1B23E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4EA0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0EDE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B04D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8A7F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58E6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AC"/>
    <w:rsid w:val="00027677"/>
    <w:rsid w:val="000461ED"/>
    <w:rsid w:val="0005160D"/>
    <w:rsid w:val="00090B66"/>
    <w:rsid w:val="00141D8F"/>
    <w:rsid w:val="00153098"/>
    <w:rsid w:val="00162BF8"/>
    <w:rsid w:val="00194CD9"/>
    <w:rsid w:val="001B0CA6"/>
    <w:rsid w:val="001D6544"/>
    <w:rsid w:val="00295A2B"/>
    <w:rsid w:val="003040C1"/>
    <w:rsid w:val="00327AEE"/>
    <w:rsid w:val="00343742"/>
    <w:rsid w:val="00394CB0"/>
    <w:rsid w:val="003A346A"/>
    <w:rsid w:val="003E07B7"/>
    <w:rsid w:val="00510364"/>
    <w:rsid w:val="00565957"/>
    <w:rsid w:val="00575EDE"/>
    <w:rsid w:val="00583B58"/>
    <w:rsid w:val="006706A5"/>
    <w:rsid w:val="00680B92"/>
    <w:rsid w:val="00683AB4"/>
    <w:rsid w:val="00695D7E"/>
    <w:rsid w:val="00756AC0"/>
    <w:rsid w:val="00794DBA"/>
    <w:rsid w:val="007D0116"/>
    <w:rsid w:val="007D6CBD"/>
    <w:rsid w:val="009811A8"/>
    <w:rsid w:val="009C49F2"/>
    <w:rsid w:val="009E7523"/>
    <w:rsid w:val="00A36FB1"/>
    <w:rsid w:val="00A7698C"/>
    <w:rsid w:val="00AD6445"/>
    <w:rsid w:val="00AF30F9"/>
    <w:rsid w:val="00AF7E00"/>
    <w:rsid w:val="00B5646D"/>
    <w:rsid w:val="00B56F5E"/>
    <w:rsid w:val="00B722AE"/>
    <w:rsid w:val="00BB070D"/>
    <w:rsid w:val="00C1461E"/>
    <w:rsid w:val="00C41B78"/>
    <w:rsid w:val="00C60627"/>
    <w:rsid w:val="00C62F22"/>
    <w:rsid w:val="00C8585A"/>
    <w:rsid w:val="00D50DB8"/>
    <w:rsid w:val="00D56BAC"/>
    <w:rsid w:val="00D57CE7"/>
    <w:rsid w:val="00DF056F"/>
    <w:rsid w:val="00E45557"/>
    <w:rsid w:val="00EE1787"/>
    <w:rsid w:val="00FD4484"/>
    <w:rsid w:val="00F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201BCB"/>
  <w15:chartTrackingRefBased/>
  <w15:docId w15:val="{7E027F50-A4C8-445E-89CF-1FE83610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0D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627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5"/>
    <w:qFormat/>
    <w:rsid w:val="00343742"/>
    <w:pPr>
      <w:keepNext/>
      <w:spacing w:after="1000" w:line="240" w:lineRule="auto"/>
      <w:contextualSpacing/>
    </w:pPr>
  </w:style>
  <w:style w:type="paragraph" w:styleId="Signature">
    <w:name w:val="Signature"/>
    <w:basedOn w:val="Normal"/>
    <w:next w:val="Normal"/>
    <w:uiPriority w:val="6"/>
    <w:qFormat/>
    <w:pPr>
      <w:keepNext/>
      <w:contextualSpacing/>
    </w:pPr>
  </w:style>
  <w:style w:type="paragraph" w:styleId="Date">
    <w:name w:val="Date"/>
    <w:basedOn w:val="Normal"/>
    <w:next w:val="ContactInfo"/>
    <w:uiPriority w:val="2"/>
    <w:qFormat/>
    <w:rsid w:val="00343742"/>
    <w:pPr>
      <w:spacing w:after="48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523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E7523"/>
    <w:rPr>
      <w:spacing w:val="4"/>
    </w:rPr>
  </w:style>
  <w:style w:type="character" w:styleId="PlaceholderText">
    <w:name w:val="Placeholder Text"/>
    <w:basedOn w:val="DefaultParagraphFont"/>
    <w:uiPriority w:val="99"/>
    <w:semiHidden/>
    <w:rsid w:val="00A7698C"/>
    <w:rPr>
      <w:color w:val="595959" w:themeColor="text1" w:themeTint="A6"/>
    </w:rPr>
  </w:style>
  <w:style w:type="paragraph" w:styleId="Salutation">
    <w:name w:val="Salutation"/>
    <w:basedOn w:val="Normal"/>
    <w:next w:val="Normal"/>
    <w:uiPriority w:val="3"/>
    <w:qFormat/>
    <w:rsid w:val="00343742"/>
    <w:pPr>
      <w:spacing w:before="400" w:after="20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7523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523"/>
    <w:rPr>
      <w:spacing w:val="4"/>
    </w:rPr>
  </w:style>
  <w:style w:type="character" w:styleId="SubtleReference">
    <w:name w:val="Subtle Reference"/>
    <w:basedOn w:val="DefaultParagraphFont"/>
    <w:uiPriority w:val="4"/>
    <w:qFormat/>
    <w:rsid w:val="00C1461E"/>
    <w:rPr>
      <w:caps w:val="0"/>
      <w:smallCaps w:val="0"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60627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27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78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787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E1787"/>
  </w:style>
  <w:style w:type="paragraph" w:styleId="BlockText">
    <w:name w:val="Block Text"/>
    <w:basedOn w:val="Normal"/>
    <w:uiPriority w:val="99"/>
    <w:semiHidden/>
    <w:unhideWhenUsed/>
    <w:rsid w:val="00A7698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E17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1787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17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1787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E178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E1787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E1787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E1787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17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1787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E1787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E1787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17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1787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E178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E1787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606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1787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178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78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787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787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E178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1787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E178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E1787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EE178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E17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178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787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E17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178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E17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178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1787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27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27"/>
    <w:rPr>
      <w:rFonts w:asciiTheme="majorHAnsi" w:eastAsiaTheme="majorEastAsia" w:hAnsiTheme="majorHAnsi" w:cstheme="majorBidi"/>
      <w:i/>
      <w:iCs/>
      <w:color w:val="365F91" w:themeColor="accent1" w:themeShade="BF"/>
      <w:spacing w:val="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27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27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27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27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27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E1787"/>
  </w:style>
  <w:style w:type="paragraph" w:styleId="HTMLAddress">
    <w:name w:val="HTML Address"/>
    <w:basedOn w:val="Normal"/>
    <w:link w:val="HTMLAddressChar"/>
    <w:uiPriority w:val="99"/>
    <w:semiHidden/>
    <w:unhideWhenUsed/>
    <w:rsid w:val="00EE178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1787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EE17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178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17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178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8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87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17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178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1787"/>
    <w:rPr>
      <w:i/>
      <w:iCs/>
    </w:rPr>
  </w:style>
  <w:style w:type="character" w:styleId="Hyperlink">
    <w:name w:val="Hyperlink"/>
    <w:basedOn w:val="DefaultParagraphFont"/>
    <w:uiPriority w:val="99"/>
    <w:unhideWhenUsed/>
    <w:rsid w:val="00EE178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E17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769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769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7698C"/>
    <w:rPr>
      <w:i/>
      <w:iCs/>
      <w:color w:val="365F91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7698C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E17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E1787"/>
  </w:style>
  <w:style w:type="paragraph" w:styleId="List">
    <w:name w:val="List"/>
    <w:basedOn w:val="Normal"/>
    <w:uiPriority w:val="99"/>
    <w:semiHidden/>
    <w:unhideWhenUsed/>
    <w:rsid w:val="00EE17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E17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E17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E17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E17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E17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E17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E17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E17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E17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17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E17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E17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E17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E17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E17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E17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E17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E17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E178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E178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E17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E1787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17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E1787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EE1787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EE17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E17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E178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E1787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EE1787"/>
  </w:style>
  <w:style w:type="table" w:styleId="PlainTable1">
    <w:name w:val="Plain Table 1"/>
    <w:basedOn w:val="TableNormal"/>
    <w:uiPriority w:val="41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E178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1787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606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062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EE178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9C49F2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C49F2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E1787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EE17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E17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E17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E1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E1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E17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E17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E17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E17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E17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E17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E17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E17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E17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E17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E17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E1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EE17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E17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E17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E17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E17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E17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E17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E17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E17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E17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E17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E17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E17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E17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178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178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E17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E17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E17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E17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E17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E1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E17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E17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E17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C4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C49F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E17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178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E17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E17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E17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E17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E17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E17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E17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E17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7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D56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forms.gle/fdfZU9Lz7mP4hcUD6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ra\AppData\Roaming\Microsoft\Templates\Thank%20you%20letter%20for%20successful%20job%20reference%20from%20former%20bo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AEAFE07994C8EAA0E3B4456BD0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24FDD-5536-4E7A-AC84-0925B0DC00B3}"/>
      </w:docPartPr>
      <w:docPartBody>
        <w:p w:rsidR="00000000" w:rsidRDefault="00EF3044">
          <w:pPr>
            <w:pStyle w:val="15FAEAFE07994C8EAA0E3B4456BD019E"/>
          </w:pPr>
          <w:r>
            <w:t>Recipient Name</w:t>
          </w:r>
        </w:p>
      </w:docPartBody>
    </w:docPart>
    <w:docPart>
      <w:docPartPr>
        <w:name w:val="2A389C7F74704F9E8809860A59765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E0055-1C3A-4FB5-BE23-4CEE00DAB0B1}"/>
      </w:docPartPr>
      <w:docPartBody>
        <w:p w:rsidR="00000000" w:rsidRDefault="00EF3044">
          <w:pPr>
            <w:pStyle w:val="2A389C7F74704F9E8809860A59765245"/>
          </w:pPr>
          <w:r>
            <w:t xml:space="preserve">Your written recommendation and words of encouragement during my job search helped me </w:t>
          </w:r>
          <w:r>
            <w:t>obtain this new job.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44"/>
    <w:rsid w:val="00E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85873786F4F26B0C75E369426AE3A">
    <w:name w:val="96585873786F4F26B0C75E369426AE3A"/>
  </w:style>
  <w:style w:type="paragraph" w:customStyle="1" w:styleId="756470DC60EF4B658BA2BD4F020F67F7">
    <w:name w:val="756470DC60EF4B658BA2BD4F020F67F7"/>
  </w:style>
  <w:style w:type="paragraph" w:customStyle="1" w:styleId="9CF28132250E4D6AB5F7C0B202520246">
    <w:name w:val="9CF28132250E4D6AB5F7C0B202520246"/>
  </w:style>
  <w:style w:type="paragraph" w:customStyle="1" w:styleId="1DF76ADC6B164BE58F79C79F8E03FF4A">
    <w:name w:val="1DF76ADC6B164BE58F79C79F8E03FF4A"/>
  </w:style>
  <w:style w:type="paragraph" w:customStyle="1" w:styleId="15FAEAFE07994C8EAA0E3B4456BD019E">
    <w:name w:val="15FAEAFE07994C8EAA0E3B4456BD019E"/>
  </w:style>
  <w:style w:type="paragraph" w:customStyle="1" w:styleId="275F7861FDCF422FB2E0B5AF1A4AEBCA">
    <w:name w:val="275F7861FDCF422FB2E0B5AF1A4AEBCA"/>
  </w:style>
  <w:style w:type="paragraph" w:customStyle="1" w:styleId="41C5979793A04CD3A6FD4A3F52DE9188">
    <w:name w:val="41C5979793A04CD3A6FD4A3F52DE9188"/>
  </w:style>
  <w:style w:type="paragraph" w:customStyle="1" w:styleId="4CB8B331418B4D9FA03B40FA3AB95805">
    <w:name w:val="4CB8B331418B4D9FA03B40FA3AB95805"/>
  </w:style>
  <w:style w:type="character" w:styleId="SubtleReference">
    <w:name w:val="Subtle Reference"/>
    <w:basedOn w:val="DefaultParagraphFont"/>
    <w:uiPriority w:val="4"/>
    <w:qFormat/>
    <w:rPr>
      <w:caps w:val="0"/>
      <w:smallCaps w:val="0"/>
      <w:color w:val="5A5A5A" w:themeColor="text1" w:themeTint="A5"/>
    </w:rPr>
  </w:style>
  <w:style w:type="paragraph" w:customStyle="1" w:styleId="3F61373EE6464297B6F04E65DFFD1DCB">
    <w:name w:val="3F61373EE6464297B6F04E65DFFD1DCB"/>
  </w:style>
  <w:style w:type="paragraph" w:customStyle="1" w:styleId="F7D398853FC54A9A8E967EFCDA970034">
    <w:name w:val="F7D398853FC54A9A8E967EFCDA970034"/>
  </w:style>
  <w:style w:type="paragraph" w:customStyle="1" w:styleId="A383064CCBB949E7B3FFBA570F775BAB">
    <w:name w:val="A383064CCBB949E7B3FFBA570F775BAB"/>
  </w:style>
  <w:style w:type="paragraph" w:customStyle="1" w:styleId="2A389C7F74704F9E8809860A59765245">
    <w:name w:val="2A389C7F74704F9E8809860A59765245"/>
  </w:style>
  <w:style w:type="paragraph" w:customStyle="1" w:styleId="6E28B959AA004232BEE45ED5A8851AB0">
    <w:name w:val="6E28B959AA004232BEE45ED5A8851AB0"/>
  </w:style>
  <w:style w:type="paragraph" w:customStyle="1" w:styleId="AA29E5442FD4491E8AA7D5F755215AB9">
    <w:name w:val="AA29E5442FD4491E8AA7D5F755215AB9"/>
  </w:style>
  <w:style w:type="paragraph" w:customStyle="1" w:styleId="DEC1959B97A849EA84E7A9ED618655F0">
    <w:name w:val="DEC1959B97A849EA84E7A9ED618655F0"/>
  </w:style>
  <w:style w:type="paragraph" w:customStyle="1" w:styleId="F6039106D022478796768F3076726113">
    <w:name w:val="F6039106D022478796768F3076726113"/>
  </w:style>
  <w:style w:type="paragraph" w:customStyle="1" w:styleId="2BC76F7AF07D4D3E8B9C2C0A716BE17F">
    <w:name w:val="2BC76F7AF07D4D3E8B9C2C0A716BE17F"/>
  </w:style>
  <w:style w:type="paragraph" w:customStyle="1" w:styleId="E403F46CDA6540FF890DD9E49DB69C53">
    <w:name w:val="E403F46CDA6540FF890DD9E49DB69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F6DF33-74F3-46A5-A01A-2A01B3660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Thank you letter for successful job reference from former boss.dotx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Pereira</dc:creator>
  <cp:keywords>03.08.2021</cp:keywords>
  <cp:lastModifiedBy>Fabio Pereira</cp:lastModifiedBy>
  <cp:revision>16</cp:revision>
  <cp:lastPrinted>2021-08-02T18:01:00Z</cp:lastPrinted>
  <dcterms:created xsi:type="dcterms:W3CDTF">2021-07-28T08:58:00Z</dcterms:created>
  <dcterms:modified xsi:type="dcterms:W3CDTF">2021-08-03T08:27:00Z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